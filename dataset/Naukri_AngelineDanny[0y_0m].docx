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2CC6" w:rsidRPr="00B03080" w14:paraId="47369FB9" w14:textId="24D61EEF">
      <w:pPr>
        <w:pStyle w:val="ContactInfo"/>
        <w:rPr>
          <w:sz w:val="20"/>
        </w:rPr>
      </w:pPr>
      <w:sdt>
        <w:sdtPr>
          <w:rPr>
            <w:sz w:val="20"/>
          </w:rPr>
          <w:alias w:val="Street Address"/>
          <w:tag w:val="Street Address"/>
          <w:id w:val="1415969137"/>
          <w:placeholder>
            <w:docPart w:val="A1B83616939A41008982E708ACC0BCD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Pr="00B03080" w:rsidR="00B03080">
            <w:rPr>
              <w:sz w:val="20"/>
            </w:rPr>
            <w:t>Suresh Tower, opp. Vijay sales</w:t>
          </w:r>
        </w:sdtContent>
      </w:sdt>
    </w:p>
    <w:sdt>
      <w:sdtPr>
        <w:rPr>
          <w:sz w:val="20"/>
        </w:rPr>
        <w:alias w:val="Category"/>
        <w:id w:val="1543715586"/>
        <w:placeholder>
          <w:docPart w:val="87760780298B4BB8BEA102B8E4555B6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D62CC6" w:rsidRPr="00B03080" w14:paraId="159A584C" w14:textId="00A6621F">
          <w:pPr>
            <w:pStyle w:val="ContactInfo"/>
            <w:rPr>
              <w:sz w:val="20"/>
            </w:rPr>
          </w:pPr>
          <w:r w:rsidRPr="00B03080">
            <w:rPr>
              <w:sz w:val="20"/>
            </w:rPr>
            <w:t>Rambaug, Kalyan West</w:t>
          </w:r>
        </w:p>
      </w:sdtContent>
    </w:sdt>
    <w:p w:rsidR="00D62CC6" w:rsidRPr="00B03080" w14:paraId="5D3A1826" w14:textId="44F17DF0">
      <w:pPr>
        <w:pStyle w:val="ContactInfo"/>
        <w:rPr>
          <w:sz w:val="20"/>
        </w:rPr>
      </w:pPr>
      <w:sdt>
        <w:sdtPr>
          <w:rPr>
            <w:sz w:val="20"/>
          </w:rPr>
          <w:alias w:val="Telephone"/>
          <w:tag w:val="Telephone"/>
          <w:id w:val="599758962"/>
          <w:placeholder>
            <w:docPart w:val="C8E276BE9FBB491E99A0DCD421AAF69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B03080" w:rsidR="00B03080">
            <w:rPr>
              <w:sz w:val="20"/>
            </w:rPr>
            <w:t>7208440438</w:t>
          </w:r>
        </w:sdtContent>
      </w:sdt>
    </w:p>
    <w:sdt>
      <w:sdtPr>
        <w:rPr>
          <w:sz w:val="20"/>
        </w:rPr>
        <w:alias w:val="Website"/>
        <w:tag w:val="Website"/>
        <w:id w:val="48967594"/>
        <w:placeholder>
          <w:docPart w:val="5447F2550FC843C49A579A33FE4E0B0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62CC6" w14:paraId="18BD6105" w14:textId="2DBC6F0C">
          <w:pPr>
            <w:pStyle w:val="ContactInfo"/>
          </w:pPr>
          <w:r w:rsidRPr="00B03080">
            <w:rPr>
              <w:sz w:val="20"/>
            </w:rPr>
            <w:t>Angiedanny2803@gmail.com</w:t>
          </w:r>
        </w:p>
      </w:sdtContent>
    </w:sdt>
    <w:p w:rsidR="00D62CC6" w14:paraId="0A4C9F91" w14:textId="23EAD1D6">
      <w:pPr>
        <w:pStyle w:val="Name"/>
      </w:pPr>
      <w:sdt>
        <w:sdtPr>
          <w:alias w:val="Your Name"/>
          <w:id w:val="1197042864"/>
          <w:placeholder>
            <w:docPart w:val="1B593B9939234FAC9C307FCC341AB2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03080">
            <w:t>Angeline DANNY</w:t>
          </w:r>
        </w:sdtContent>
      </w:sdt>
    </w:p>
    <w:tbl>
      <w:tblPr>
        <w:tblStyle w:val="ResumeTable"/>
        <w:tblDescription w:val="Resume"/>
        <w:tblW w:w="5000" w:type="pct"/>
        <w:tblLook w:val="04A0"/>
      </w:tblPr>
      <w:tblGrid>
        <w:gridCol w:w="472"/>
        <w:gridCol w:w="1306"/>
        <w:gridCol w:w="472"/>
        <w:gridCol w:w="5580"/>
        <w:gridCol w:w="2250"/>
      </w:tblGrid>
      <w:tr w14:paraId="75C3EFE7" w14:textId="77777777">
        <w:tblPrEx>
          <w:tblW w:w="5000" w:type="pct"/>
          <w:tblLook w:val="04A0"/>
        </w:tblPrEx>
        <w:tc>
          <w:tcPr>
            <w:tcW w:w="1778" w:type="dxa"/>
            <w:gridSpan w:val="2"/>
          </w:tcPr>
          <w:p w:rsidR="00D62CC6" w14:paraId="3892454F" w14:textId="77777777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D62CC6" w14:paraId="5E79B40D" w14:textId="77777777"/>
        </w:tc>
        <w:tc>
          <w:tcPr>
            <w:tcW w:w="7830" w:type="dxa"/>
            <w:gridSpan w:val="2"/>
          </w:tcPr>
          <w:p w:rsidR="00D62CC6" w14:paraId="7DFD3414" w14:textId="200D08A4">
            <w:pPr>
              <w:pStyle w:val="ResumeText"/>
            </w:pPr>
            <w:r>
              <w:t>A Business Management student. I consider myself responsible and orderly person. A Fresher looking forward to learn new traits and required skills in developing a new career.</w:t>
            </w:r>
          </w:p>
        </w:tc>
      </w:tr>
      <w:tr w14:paraId="322C2CF9" w14:textId="77777777">
        <w:tblPrEx>
          <w:tblW w:w="5000" w:type="pct"/>
          <w:tblLook w:val="04A0"/>
        </w:tblPrEx>
        <w:tc>
          <w:tcPr>
            <w:tcW w:w="1778" w:type="dxa"/>
            <w:gridSpan w:val="2"/>
          </w:tcPr>
          <w:p w:rsidR="00D62CC6" w14:paraId="78D76EDF" w14:textId="77777777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D62CC6" w14:paraId="7BC547E3" w14:textId="77777777"/>
        </w:tc>
        <w:tc>
          <w:tcPr>
            <w:tcW w:w="7830" w:type="dxa"/>
            <w:gridSpan w:val="2"/>
          </w:tcPr>
          <w:p w:rsidR="00D62CC6" w:rsidP="00B03080" w14:paraId="3CD77EE7" w14:textId="69760BF9">
            <w:pPr>
              <w:pStyle w:val="ResumeText"/>
            </w:pPr>
            <w:r>
              <w:t xml:space="preserve">Report </w:t>
            </w:r>
            <w:r w:rsidR="00633F21">
              <w:t>Writing,</w:t>
            </w:r>
            <w:r>
              <w:t xml:space="preserve"> Scheduling ,Team management, Time management, Communication, </w:t>
            </w:r>
            <w:r w:rsidR="00C3236F">
              <w:t>Customer service, Customer satisfaction, Teamwork, Teaching,</w:t>
            </w:r>
            <w:r>
              <w:t xml:space="preserve"> Digital marketing , E-mail marketing, MS- Word, MS- Excel, MS- </w:t>
            </w:r>
            <w:r w:rsidR="00C3236F">
              <w:t>PowerPoint</w:t>
            </w:r>
            <w:r>
              <w:t>, website making</w:t>
            </w:r>
            <w:r w:rsidR="00C3236F">
              <w:t>.</w:t>
            </w:r>
          </w:p>
        </w:tc>
      </w:tr>
      <w:tr w14:paraId="438A7926" w14:textId="77777777">
        <w:tblPrEx>
          <w:tblW w:w="5000" w:type="pct"/>
          <w:tblLook w:val="04A0"/>
        </w:tblPrEx>
        <w:tc>
          <w:tcPr>
            <w:tcW w:w="1778" w:type="dxa"/>
            <w:gridSpan w:val="2"/>
          </w:tcPr>
          <w:p w:rsidR="00D62CC6" w14:paraId="63C62A1E" w14:textId="77777777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D62CC6" w14:paraId="444A9CB0" w14:textId="77777777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repeatingSection/>
              <w15:color w:val="C0C0C0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49764FB63D4345DFBF5FA9114ED885BA"/>
                  </w:placeholder>
                  <w15:repeatingSectionItem/>
                  <w15:color w:val="C0C0C0"/>
                </w:sdtPr>
                <w:sdtContent>
                  <w:p w:rsidR="00D62CC6" w14:paraId="7D69D2F7" w14:textId="661FB1D5">
                    <w:pPr>
                      <w:pStyle w:val="Heading2"/>
                    </w:pPr>
                    <w:r>
                      <w:t>national service scheme (volunteer)</w:t>
                    </w:r>
                  </w:p>
                  <w:p w:rsidR="00D62CC6" w14:paraId="5FCF556D" w14:textId="17B6022D">
                    <w:pPr>
                      <w:pStyle w:val="ResumeText"/>
                    </w:pPr>
                    <w:r>
                      <w:t>SEP 2021 – APRIL 2023</w:t>
                    </w:r>
                  </w:p>
                  <w:p w:rsidR="00D62CC6" w14:paraId="300D0EA4" w14:textId="138675D9">
                    <w:r>
                      <w:t>I was an active volunteer in NSS and has led juniors and conducted various events (inter college and intra college)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49764FB63D4345DFBF5FA9114ED885BA"/>
                  </w:placeholder>
                  <w15:repeatingSectionItem/>
                  <w15:color w:val="C0C0C0"/>
                </w:sdtPr>
                <w:sdtContent>
                  <w:p w:rsidR="00D62CC6" w14:paraId="7FF76D76" w14:textId="1379845F">
                    <w:pPr>
                      <w:pStyle w:val="Heading2"/>
                    </w:pPr>
                    <w:r>
                      <w:t>hospitality volunteer (college fest)</w:t>
                    </w:r>
                  </w:p>
                  <w:p w:rsidR="00D62CC6" w14:paraId="522F376F" w14:textId="7989AAC8">
                    <w:pPr>
                      <w:pStyle w:val="ResumeText"/>
                    </w:pPr>
                    <w:r>
                      <w:t>JAN 2024 – MARCH 2024</w:t>
                    </w:r>
                  </w:p>
                  <w:p w:rsidR="00C3236F" w14:paraId="3493CBC8" w14:textId="0C0FCA32">
                    <w:r>
                      <w:t xml:space="preserve">I undertook various responsibilities such as assisting guests, coordinating events, customer service, teamwork, problem solving.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41143181"/>
                  <w:placeholder>
                    <w:docPart w:val="1E4C73DFDC1D4670BDE3B28F170FB5D2"/>
                  </w:placeholder>
                  <w15:repeatingSectionItem/>
                  <w15:color w:val="C0C0C0"/>
                </w:sdtPr>
                <w:sdtContent>
                  <w:p w:rsidR="00C3236F" w:rsidRPr="00C3236F" w:rsidP="00C3236F" w14:paraId="09DAC99F" w14:textId="255AC9F8">
                    <w:pPr>
                      <w:pStyle w:val="Heading2"/>
                    </w:pPr>
                    <w:r>
                      <w:t>JUNIOR T</w:t>
                    </w:r>
                    <w:r>
                      <w:t>eacher (aggarwal classes)</w:t>
                    </w:r>
                  </w:p>
                  <w:p w:rsidR="00C3236F" w14:paraId="1B2DF526" w14:textId="3F65737A">
                    <w:pPr>
                      <w:pStyle w:val="ResumeText"/>
                    </w:pPr>
                    <w:r>
                      <w:t>MAY 2022 – DEC 2022</w:t>
                    </w:r>
                  </w:p>
                  <w:p w:rsidR="00D62CC6" w14:paraId="786E88FE" w14:textId="34465926">
                    <w:r>
                      <w:t>I was in charge of teaching English</w:t>
                    </w:r>
                    <w:r w:rsidR="00C3236F">
                      <w:t xml:space="preserve"> </w:t>
                    </w:r>
                    <w:r>
                      <w:t>and social science from class 5</w:t>
                    </w:r>
                    <w:r w:rsidRPr="00562F95">
                      <w:rPr>
                        <w:vertAlign w:val="superscript"/>
                      </w:rPr>
                      <w:t>th</w:t>
                    </w:r>
                    <w:r>
                      <w:t xml:space="preserve"> to 10</w:t>
                    </w:r>
                    <w:r w:rsidRPr="00562F95">
                      <w:rPr>
                        <w:vertAlign w:val="superscript"/>
                      </w:rPr>
                      <w:t>th</w:t>
                    </w:r>
                    <w:r>
                      <w:t>. Helped students improve their creativity and writing skills along with their regular curriculum.</w:t>
                    </w:r>
                  </w:p>
                </w:sdtContent>
              </w:sdt>
            </w:sdtContent>
          </w:sdt>
        </w:tc>
      </w:tr>
      <w:tr w14:paraId="7D8B701B" w14:textId="77777777">
        <w:tblPrEx>
          <w:tblW w:w="5000" w:type="pct"/>
          <w:tblLook w:val="04A0"/>
        </w:tblPrEx>
        <w:tc>
          <w:tcPr>
            <w:tcW w:w="1778" w:type="dxa"/>
            <w:gridSpan w:val="2"/>
          </w:tcPr>
          <w:p w:rsidR="00D62CC6" w14:paraId="325690D4" w14:textId="77777777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D62CC6" w14:paraId="3DFEEFAE" w14:textId="77777777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9764FB63D4345DFBF5FA9114ED885BA"/>
                  </w:placeholder>
                  <w15:repeatingSectionItem/>
                </w:sdtPr>
                <w:sdtContent>
                  <w:p w:rsidR="00D62CC6" w14:paraId="783DB7CE" w14:textId="1582A6D5">
                    <w:pPr>
                      <w:pStyle w:val="Heading2"/>
                    </w:pPr>
                    <w:r>
                      <w:t>DON BOSCO COLLEGE OF MANAGEMENT STUDIES (UNIVERSITY OF MUMBAI)</w:t>
                    </w:r>
                  </w:p>
                  <w:p w:rsidR="00562F95" w14:paraId="748D18FB" w14:textId="77777777">
                    <w:r>
                      <w:t>BACHELOR OF MANAGEMENT STUDIES (MARKETING)</w:t>
                    </w:r>
                  </w:p>
                  <w:p w:rsidR="00FB49DD" w14:paraId="3AA6CEDE" w14:textId="77777777">
                    <w:r>
                      <w:t>2021-2024</w:t>
                    </w:r>
                  </w:p>
                  <w:p w:rsidR="00562F95" w14:paraId="1FCCBC15" w14:textId="7C29B740">
                    <w:r>
                      <w:t>Final CGPA 8.72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414212454"/>
                  <w:placeholder>
                    <w:docPart w:val="BB318C75FAD14A189713AE1D795FB6D8"/>
                  </w:placeholder>
                  <w15:repeatingSectionItem/>
                </w:sdtPr>
                <w:sdtContent>
                  <w:p w:rsidR="00FB49DD" w:rsidRPr="00FB49DD" w:rsidP="00FB49DD" w14:paraId="3652A40B" w14:textId="1B6C0C92">
                    <w:pPr>
                      <w:pStyle w:val="Heading2"/>
                    </w:pPr>
                    <w:r>
                      <w:t>holy cross convent JR. COLLEGE (hsc)</w:t>
                    </w:r>
                    <w:r>
                      <w:t xml:space="preserve"> </w:t>
                    </w:r>
                  </w:p>
                  <w:p w:rsidR="00562F95" w:rsidP="00562F95" w14:paraId="1C0CC366" w14:textId="2FB6D79C">
                    <w:r>
                      <w:t>84.50% (COMMERCE)</w:t>
                    </w:r>
                    <w:r w:rsidR="00FB49DD">
                      <w:t xml:space="preserve"> (2019- 2021)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33752731"/>
                  <w:placeholder>
                    <w:docPart w:val="F0E9A7CE10554D28AF17556A1F282457"/>
                  </w:placeholder>
                  <w15:repeatingSectionItem/>
                </w:sdtPr>
                <w:sdtContent>
                  <w:p w:rsidR="00FB49DD" w:rsidRPr="00FB49DD" w:rsidP="00FB49DD" w14:paraId="323F4EA5" w14:textId="41B8D301">
                    <w:pPr>
                      <w:pStyle w:val="Heading2"/>
                    </w:pPr>
                    <w:r>
                      <w:t>HOLY CROSS CONVENT HIGH SCHOOL (SSC)</w:t>
                    </w:r>
                  </w:p>
                  <w:p w:rsidR="00D62CC6" w:rsidP="00562F95" w14:paraId="72C1529E" w14:textId="44471B04">
                    <w:r>
                      <w:t xml:space="preserve">87.60% </w:t>
                    </w:r>
                    <w:r w:rsidR="00FB49DD">
                      <w:t>(2009 -2019)</w:t>
                    </w:r>
                  </w:p>
                </w:sdtContent>
              </w:sdt>
            </w:sdtContent>
          </w:sdt>
        </w:tc>
      </w:tr>
      <w:tr w14:paraId="474E829E" w14:textId="08C5C50B" w:rsidTr="004A0ED6">
        <w:tblPrEx>
          <w:tblW w:w="5000" w:type="pct"/>
          <w:tblLook w:val="04A0"/>
        </w:tblPrEx>
        <w:trPr>
          <w:gridAfter w:val="4"/>
          <w:wAfter w:w="9608" w:type="dxa"/>
        </w:trPr>
        <w:tc>
          <w:tcPr>
            <w:tcW w:w="472" w:type="dxa"/>
          </w:tcPr>
          <w:p w:rsidR="00562F95" w:rsidP="00562F95" w14:paraId="2624F1AB" w14:textId="77777777"/>
        </w:tc>
      </w:tr>
      <w:tr w14:paraId="0C0F9593" w14:textId="77777777">
        <w:tblPrEx>
          <w:tblW w:w="5000" w:type="pct"/>
          <w:tblLook w:val="04A0"/>
        </w:tblPrEx>
        <w:trPr>
          <w:gridAfter w:val="1"/>
          <w:wAfter w:w="2250" w:type="dxa"/>
        </w:trPr>
        <w:tc>
          <w:tcPr>
            <w:tcW w:w="7830" w:type="dxa"/>
            <w:gridSpan w:val="4"/>
          </w:tcPr>
          <w:p w:rsidR="00562F95" w:rsidP="00562F95" w14:paraId="18A4F9CB" w14:textId="6157D93E">
            <w:pPr>
              <w:pStyle w:val="ResumeText"/>
            </w:pPr>
          </w:p>
        </w:tc>
      </w:tr>
      <w:tr w14:paraId="16D95498" w14:textId="77777777">
        <w:tblPrEx>
          <w:tblW w:w="5000" w:type="pct"/>
          <w:tblLook w:val="04A0"/>
        </w:tblPrEx>
        <w:trPr>
          <w:gridAfter w:val="1"/>
          <w:wAfter w:w="2250" w:type="dxa"/>
        </w:trPr>
        <w:tc>
          <w:tcPr>
            <w:tcW w:w="783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repeatingSection/>
              <w15:color w:val="C0C0C0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1629C1AA4A8E4768B8C7ED144D59A715"/>
                  </w:placeholder>
                  <w15:repeatingSectionItem/>
                  <w15:color w:val="C0C0C0"/>
                </w:sdtPr>
                <w:sdtContent>
                  <w:p w:rsidR="00562F95" w:rsidP="00562F95" w14:paraId="50A04C5D" w14:textId="0F4B718E">
                    <w:pPr>
                      <w:pStyle w:val="Heading2"/>
                    </w:pPr>
                  </w:p>
                  <w:p w:rsidR="00562F95" w:rsidP="00562F95" w14:paraId="4790BE17" w14:textId="722F7231"/>
                </w:sdtContent>
              </w:sdt>
            </w:sdtContent>
          </w:sdt>
        </w:tc>
      </w:tr>
    </w:tbl>
    <w:p w:rsidR="00D62CC6" w14:paraId="2A8F15B3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62CC6" w14:paraId="075074BC" w14:textId="777777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80"/>
    <w:rsid w:val="0014202E"/>
    <w:rsid w:val="003F4DD0"/>
    <w:rsid w:val="00401AB2"/>
    <w:rsid w:val="004B4EBB"/>
    <w:rsid w:val="00562F95"/>
    <w:rsid w:val="005753AF"/>
    <w:rsid w:val="00633F21"/>
    <w:rsid w:val="008252AF"/>
    <w:rsid w:val="00A34317"/>
    <w:rsid w:val="00B03080"/>
    <w:rsid w:val="00B92958"/>
    <w:rsid w:val="00C3236F"/>
    <w:rsid w:val="00C55773"/>
    <w:rsid w:val="00D62CC6"/>
    <w:rsid w:val="00EA3770"/>
    <w:rsid w:val="00FB49DD"/>
    <w:rsid w:val="00FB56F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C74A957-B3F5-43DC-BE03-E596C43A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3763f20b8544486d947e9fb3195d5462134f4b0419514c4847440321091b5b581700160215415c4f1543124a4b485d4637071f1b5b581b5b150b141051540d004a41084704454559545b074b125a420612105e090d034b10081105035d4a0e560c0a4257587a4553524f0d564d14091701035d4a07560329465c4a5653380c4f0343481b09130b15465b5d1b4d58505045111b535e540c5842170d14011153156&amp;docType=docx" TargetMode="External" /><Relationship Id="rId8" Type="http://schemas.openxmlformats.org/officeDocument/2006/relationships/footer" Target="footer1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A1B83616939A41008982E708ACC0B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0C9A9-21A0-40F2-9B6D-1203D8C852D5}"/>
      </w:docPartPr>
      <w:docPartBody>
        <w:p w:rsidR="00401AB2">
          <w:pPr>
            <w:pStyle w:val="A1B83616939A41008982E708ACC0BCDF"/>
          </w:pPr>
          <w:r>
            <w:t>[Street Address]</w:t>
          </w:r>
        </w:p>
      </w:docPartBody>
    </w:docPart>
    <w:docPart>
      <w:docPartPr>
        <w:name w:val="87760780298B4BB8BEA102B8E4555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B5C57-C0AC-43D1-A74A-0B744B39B02F}"/>
      </w:docPartPr>
      <w:docPartBody>
        <w:p w:rsidR="00401AB2">
          <w:pPr>
            <w:pStyle w:val="87760780298B4BB8BEA102B8E4555B65"/>
          </w:pPr>
          <w:r>
            <w:t>[City, ST ZIP Code]</w:t>
          </w:r>
        </w:p>
      </w:docPartBody>
    </w:docPart>
    <w:docPart>
      <w:docPartPr>
        <w:name w:val="C8E276BE9FBB491E99A0DCD421AAF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99AC1-10E1-4DFA-BBF0-5B7FBC9DEDD4}"/>
      </w:docPartPr>
      <w:docPartBody>
        <w:p w:rsidR="00401AB2">
          <w:pPr>
            <w:pStyle w:val="C8E276BE9FBB491E99A0DCD421AAF699"/>
          </w:pPr>
          <w:r>
            <w:t>[Telephone]</w:t>
          </w:r>
        </w:p>
      </w:docPartBody>
    </w:docPart>
    <w:docPart>
      <w:docPartPr>
        <w:name w:val="5447F2550FC843C49A579A33FE4E0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ACD82-AA45-4FFC-8CD4-A1F1742ABBE4}"/>
      </w:docPartPr>
      <w:docPartBody>
        <w:p w:rsidR="00401AB2">
          <w:pPr>
            <w:pStyle w:val="5447F2550FC843C49A579A33FE4E0B0F"/>
          </w:pPr>
          <w:r>
            <w:t>[Website]</w:t>
          </w:r>
        </w:p>
      </w:docPartBody>
    </w:docPart>
    <w:docPart>
      <w:docPartPr>
        <w:name w:val="1B593B9939234FAC9C307FCC341AB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76605-3E47-4470-85AD-9D9686CA4758}"/>
      </w:docPartPr>
      <w:docPartBody>
        <w:p w:rsidR="00401AB2">
          <w:pPr>
            <w:pStyle w:val="1B593B9939234FAC9C307FCC341AB278"/>
          </w:pPr>
          <w:r>
            <w:t>[Your Name]</w:t>
          </w:r>
        </w:p>
      </w:docPartBody>
    </w:docPart>
    <w:docPart>
      <w:docPartPr>
        <w:name w:val="49764FB63D4345DFBF5FA9114ED88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F0949-B51F-4750-A270-74B323DE4C69}"/>
      </w:docPartPr>
      <w:docPartBody>
        <w:p w:rsidR="00401AB2">
          <w:pPr>
            <w:pStyle w:val="49764FB63D4345DFBF5FA9114ED885B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4C73DFDC1D4670BDE3B28F170FB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585CC-1CD0-4E4B-8C0B-CBF068327365}"/>
      </w:docPartPr>
      <w:docPartBody>
        <w:p w:rsidR="00401AB2" w:rsidP="00EA3770">
          <w:pPr>
            <w:pStyle w:val="1E4C73DFDC1D4670BDE3B28F170FB5D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318C75FAD14A189713AE1D795FB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1BD3-0DB1-40C5-AA44-A05F4B2E9584}"/>
      </w:docPartPr>
      <w:docPartBody>
        <w:p w:rsidR="00401AB2" w:rsidP="00EA3770">
          <w:pPr>
            <w:pStyle w:val="BB318C75FAD14A189713AE1D795FB6D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E9A7CE10554D28AF17556A1F282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BDE93-4C28-488B-BF41-39F72504FF80}"/>
      </w:docPartPr>
      <w:docPartBody>
        <w:p w:rsidR="00401AB2" w:rsidP="00EA3770">
          <w:pPr>
            <w:pStyle w:val="F0E9A7CE10554D28AF17556A1F28245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29C1AA4A8E4768B8C7ED144D59A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985B-2696-450C-9FB8-2D91E453A3C9}"/>
      </w:docPartPr>
      <w:docPartBody>
        <w:p w:rsidR="00401AB2" w:rsidP="00EA3770">
          <w:pPr>
            <w:pStyle w:val="1629C1AA4A8E4768B8C7ED144D59A71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70"/>
    <w:rsid w:val="0014202E"/>
    <w:rsid w:val="00221201"/>
    <w:rsid w:val="00401AB2"/>
    <w:rsid w:val="004B4EBB"/>
    <w:rsid w:val="00611293"/>
    <w:rsid w:val="00CD4EAF"/>
    <w:rsid w:val="00EA3770"/>
    <w:rsid w:val="00FB56F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B83616939A41008982E708ACC0BCDF">
    <w:name w:val="A1B83616939A41008982E708ACC0BCDF"/>
  </w:style>
  <w:style w:type="paragraph" w:customStyle="1" w:styleId="87760780298B4BB8BEA102B8E4555B65">
    <w:name w:val="87760780298B4BB8BEA102B8E4555B65"/>
  </w:style>
  <w:style w:type="paragraph" w:customStyle="1" w:styleId="C8E276BE9FBB491E99A0DCD421AAF699">
    <w:name w:val="C8E276BE9FBB491E99A0DCD421AAF699"/>
  </w:style>
  <w:style w:type="paragraph" w:customStyle="1" w:styleId="5447F2550FC843C49A579A33FE4E0B0F">
    <w:name w:val="5447F2550FC843C49A579A33FE4E0B0F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1B593B9939234FAC9C307FCC341AB278">
    <w:name w:val="1B593B9939234FAC9C307FCC341AB278"/>
  </w:style>
  <w:style w:type="character" w:styleId="PlaceholderText">
    <w:name w:val="Placeholder Text"/>
    <w:basedOn w:val="DefaultParagraphFont"/>
    <w:uiPriority w:val="99"/>
    <w:semiHidden/>
    <w:rsid w:val="00EA3770"/>
    <w:rPr>
      <w:color w:val="808080"/>
    </w:rPr>
  </w:style>
  <w:style w:type="paragraph" w:customStyle="1" w:styleId="49764FB63D4345DFBF5FA9114ED885BA">
    <w:name w:val="49764FB63D4345DFBF5FA9114ED885BA"/>
  </w:style>
  <w:style w:type="paragraph" w:customStyle="1" w:styleId="1E4C73DFDC1D4670BDE3B28F170FB5D2">
    <w:name w:val="1E4C73DFDC1D4670BDE3B28F170FB5D2"/>
    <w:rsid w:val="00EA3770"/>
  </w:style>
  <w:style w:type="paragraph" w:customStyle="1" w:styleId="BB318C75FAD14A189713AE1D795FB6D8">
    <w:name w:val="BB318C75FAD14A189713AE1D795FB6D8"/>
    <w:rsid w:val="00EA3770"/>
  </w:style>
  <w:style w:type="paragraph" w:customStyle="1" w:styleId="F0E9A7CE10554D28AF17556A1F282457">
    <w:name w:val="F0E9A7CE10554D28AF17556A1F282457"/>
    <w:rsid w:val="00EA3770"/>
  </w:style>
  <w:style w:type="paragraph" w:customStyle="1" w:styleId="1629C1AA4A8E4768B8C7ED144D59A715">
    <w:name w:val="1629C1AA4A8E4768B8C7ED144D59A715"/>
    <w:rsid w:val="00EA3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Suresh Tower, opp. Vijay sales</CompanyAddress>
  <CompanyPhone>7208440438</CompanyPhone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37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Angeline DANNY</dc:creator>
  <cp:keywords>Angiedanny2803@gmail.com</cp:keywords>
  <cp:lastModifiedBy>Angeline Danny</cp:lastModifiedBy>
  <cp:revision>6</cp:revision>
  <dcterms:created xsi:type="dcterms:W3CDTF">2024-05-23T15:26:00Z</dcterms:created>
  <dcterms:modified xsi:type="dcterms:W3CDTF">2024-06-02T07:06:00Z</dcterms:modified>
  <cp:category>Rambaug, Kalyan West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